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3017520</wp:posOffset>
                </wp:positionV>
                <wp:extent cx="5427345" cy="5202555"/>
                <wp:effectExtent l="6350" t="6350" r="1460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3930" y="3905885"/>
                          <a:ext cx="5427345" cy="52025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DIGITAL LOGIC DESIGN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PRACTICAL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VHDL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8pt;margin-top:237.6pt;height:409.65pt;width:427.35pt;z-index:251661312;v-text-anchor:middle;mso-width-relative:page;mso-height-relative:page;" fillcolor="#000000 [3213]" filled="t" stroked="t" coordsize="21600,21600" o:gfxdata="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65jnItoAAAALAQAA&#10;DwAAAAAAAAABACAAAAAiAAAAZHJzL2Rvd25yZXYueG1sUEsBAhQAFAAAAAgAh07iQBzi5XeJAgAA&#10;LgUAAA4AAAAAAAAAAQAgAAAAK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DIGITAL LOGIC DESIGN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PRACTICAL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VHDL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158750</wp:posOffset>
                </wp:positionV>
                <wp:extent cx="5050155" cy="913130"/>
                <wp:effectExtent l="6350" t="6350" r="10795" b="1397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3675" y="1216025"/>
                          <a:ext cx="5050155" cy="9131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Name: Anil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2pt;margin-top:12.5pt;height:71.9pt;width:397.65pt;z-index:251659264;v-text-anchor:middle;mso-width-relative:page;mso-height-relative:page;" fillcolor="#000000 [3213]" filled="t" stroked="t" coordsize="21600,21600" o:gfxdata="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nuX3nYAAAACQEAAA8AAAAA&#10;AAAAAQAgAAAAIgAAAGRycy9kb3ducmV2LnhtbFBLAQIUABQAAAAIAIdO4kCj/VPThgIAADAFAAAO&#10;AAAAAAAAAAEAIAAAAC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Name: Anil Kumar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1554480</wp:posOffset>
                </wp:positionV>
                <wp:extent cx="5114290" cy="873760"/>
                <wp:effectExtent l="6350" t="6350" r="22860" b="1524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9080" y="2468880"/>
                          <a:ext cx="5114290" cy="8737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ROLL_NO.  : 2020UCD2101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25pt;margin-top:122.4pt;height:68.8pt;width:402.7pt;z-index:251660288;v-text-anchor:middle;mso-width-relative:page;mso-height-relative:page;" fillcolor="#000000 [3213]" filled="t" stroked="t" coordsize="21600,21600" o:gfxdata="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DryjtoAAAAKAQAADwAA&#10;AAAAAAABACAAAAAiAAAAZHJzL2Rvd25yZXYueG1sUEsBAhQAFAAAAAgAh07iQNLzXyKGAgAAMAU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ROLL_NO.  : 2020UCD2101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sz w:val="2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443865</wp:posOffset>
                </wp:positionV>
                <wp:extent cx="5544820" cy="6906895"/>
                <wp:effectExtent l="6350" t="6350" r="11430" b="2095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2870" y="9112885"/>
                          <a:ext cx="5544820" cy="69068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720" w:leftChars="0" w:firstLine="720" w:firstLineChars="0"/>
                              <w:jc w:val="left"/>
                              <w:rPr>
                                <w:rFonts w:ascii="HelveticaNeue-Bold" w:hAnsi="HelveticaNeue-Bold" w:eastAsia="HelveticaNeue-Bold" w:cs="HelveticaNeue-Bold"/>
                                <w:b/>
                                <w:bCs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HelveticaNeue-Bold" w:hAnsi="HelveticaNeue-Bold" w:eastAsia="HelveticaNeue-Bold" w:cs="HelveticaNeue-Bold"/>
                                <w:b/>
                                <w:bCs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</w:t>
                            </w:r>
                            <w:r>
                              <w:rPr>
                                <w:rFonts w:ascii="HelveticaNeue-Bold" w:hAnsi="HelveticaNeue-Bold" w:eastAsia="HelveticaNeue-Bold" w:cs="HelveticaNeue-Bold"/>
                                <w:b/>
                                <w:bCs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HDL CODES TO IMPLEMENT: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720" w:leftChars="0" w:firstLine="720" w:firstLineChars="0"/>
                              <w:jc w:val="left"/>
                              <w:rPr>
                                <w:rFonts w:ascii="HelveticaNeue-Bold" w:hAnsi="HelveticaNeue-Bold" w:eastAsia="HelveticaNeue-Bold" w:cs="HelveticaNeue-Bold"/>
                                <w:b/>
                                <w:bCs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jc w:val="left"/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OR GATE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8CBAD" w:themeColor="accent2" w:themeTint="66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2.    X-OR GATE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8CBAD" w:themeColor="accent2" w:themeTint="66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3. </w:t>
                            </w: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FULL ADDER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8CBAD" w:themeColor="accent2" w:themeTint="66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4. </w:t>
                            </w: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2_BIT_COMPARATOR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5. </w:t>
                            </w: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16X1 MUX USING 2X1 MUX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8CBAD" w:themeColor="accent2" w:themeTint="66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HelveticaNeue-Bold" w:hAnsi="HelveticaNeue-Bold" w:eastAsia="HelveticaNeue-Bold" w:cs="HelveticaNeue-Bold"/>
                                <w:b/>
                                <w:bCs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EACH TOPIC CONTAINS: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8CBAD" w:themeColor="accent2" w:themeTint="66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— DESIGN.VHD CODE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8CBAD" w:themeColor="accent2" w:themeTint="66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— TESTBENCH.VHD CODE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F8CBAD" w:themeColor="accent2" w:themeTint="66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— EPWAVE WAVEFORM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F8CBAD" w:themeColor="accent2" w:themeTint="66"/>
                                <w:kern w:val="0"/>
                                <w:sz w:val="32"/>
                                <w:szCs w:val="3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— BLOCK DIAGRAM representation</w:t>
                            </w:r>
                            <w:r>
                              <w:rPr>
                                <w:rFonts w:hint="default" w:ascii="HelveticaNeue" w:hAnsi="HelveticaNeue" w:eastAsia="HelveticaNeue" w:cs="HelveticaNeue"/>
                                <w:color w:val="000000"/>
                                <w:kern w:val="0"/>
                                <w:sz w:val="32"/>
                                <w:szCs w:val="32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34.95pt;height:543.85pt;width:436.6pt;z-index:251678720;v-text-anchor:middle;mso-width-relative:page;mso-height-relative:page;" fillcolor="#000000 [3213]" filled="t" stroked="t" coordsize="21600,21600" o:gfxdata="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BDaA33AAAAAkBAAAPAAAAAAAAAAEAIAAAACIAAABkcnMvZG93bnJldi54bWxQSwECFAAUAAAA&#10;CACHTuJA3NVgTpUCAABLBQAADgAAAAAAAAABACAAAAArAQAAZHJzL2Uyb0RvYy54bWxQSwUGAAAA&#10;AAYABgBZAQAAMgYAAAAA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720" w:leftChars="0" w:firstLine="720" w:firstLineChars="0"/>
                        <w:jc w:val="left"/>
                        <w:rPr>
                          <w:rFonts w:ascii="HelveticaNeue-Bold" w:hAnsi="HelveticaNeue-Bold" w:eastAsia="HelveticaNeue-Bold" w:cs="HelveticaNeue-Bold"/>
                          <w:b/>
                          <w:bCs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HelveticaNeue-Bold" w:hAnsi="HelveticaNeue-Bold" w:eastAsia="HelveticaNeue-Bold" w:cs="HelveticaNeue-Bold"/>
                          <w:b/>
                          <w:bCs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V</w:t>
                      </w:r>
                      <w:r>
                        <w:rPr>
                          <w:rFonts w:ascii="HelveticaNeue-Bold" w:hAnsi="HelveticaNeue-Bold" w:eastAsia="HelveticaNeue-Bold" w:cs="HelveticaNeue-Bold"/>
                          <w:b/>
                          <w:bCs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HDL CODES TO IMPLEMENT: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720" w:leftChars="0" w:firstLine="720" w:firstLineChars="0"/>
                        <w:jc w:val="left"/>
                        <w:rPr>
                          <w:rFonts w:ascii="HelveticaNeue-Bold" w:hAnsi="HelveticaNeue-Bold" w:eastAsia="HelveticaNeue-Bold" w:cs="HelveticaNeue-Bold"/>
                          <w:b/>
                          <w:bCs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jc w:val="left"/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   OR GATE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8CBAD" w:themeColor="accent2" w:themeTint="66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2.    X-OR GATE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8CBAD" w:themeColor="accent2" w:themeTint="66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3. </w:t>
                      </w: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FULL ADDER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8CBAD" w:themeColor="accent2" w:themeTint="66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4. </w:t>
                      </w: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2_BIT_COMPARATOR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5. </w:t>
                      </w: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16X1 MUX USING 2X1 MUX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8CBAD" w:themeColor="accent2" w:themeTint="66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HelveticaNeue-Bold" w:hAnsi="HelveticaNeue-Bold" w:eastAsia="HelveticaNeue-Bold" w:cs="HelveticaNeue-Bold"/>
                          <w:b/>
                          <w:bCs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EACH TOPIC CONTAINS: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8CBAD" w:themeColor="accent2" w:themeTint="66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— DESIGN.VHD CODE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8CBAD" w:themeColor="accent2" w:themeTint="66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— TESTBENCH.VHD CODE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F8CBAD" w:themeColor="accent2" w:themeTint="66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 xml:space="preserve">— EPWAVE WAVEFORM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HelveticaNeue" w:hAnsi="HelveticaNeue" w:eastAsia="HelveticaNeue" w:cs="HelveticaNeue"/>
                          <w:color w:val="F8CBAD" w:themeColor="accent2" w:themeTint="66"/>
                          <w:kern w:val="0"/>
                          <w:sz w:val="32"/>
                          <w:szCs w:val="32"/>
                          <w:lang w:val="en-US" w:eastAsia="zh-CN" w:bidi="a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— BLOCK DIAGRAM representation</w:t>
                      </w:r>
                      <w:r>
                        <w:rPr>
                          <w:rFonts w:hint="default" w:ascii="HelveticaNeue" w:hAnsi="HelveticaNeue" w:eastAsia="HelveticaNeue" w:cs="HelveticaNeue"/>
                          <w:color w:val="000000"/>
                          <w:kern w:val="0"/>
                          <w:sz w:val="32"/>
                          <w:szCs w:val="32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-247650</wp:posOffset>
                </wp:positionV>
                <wp:extent cx="3992245" cy="534670"/>
                <wp:effectExtent l="6350" t="6350" r="20955" b="114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9435" y="386080"/>
                          <a:ext cx="3992245" cy="534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>Exercise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05pt;margin-top:-19.5pt;height:42.1pt;width:314.35pt;z-index:251662336;v-text-anchor:middle;mso-width-relative:page;mso-height-relative:page;" fillcolor="#000000 [3213]" filled="t" stroked="t" coordsize="21600,21600" o:gfxdata="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9sTJ/2QAAAAoBAAAP&#10;AAAAAAAAAAEAIAAAACIAAABkcnMvZG93bnJldi54bWxQSwECFAAUAAAACACHTuJA0TtL9okCAAAv&#10;BQ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>Exercise 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ind w:left="358" w:leftChars="179" w:firstLine="900" w:firstLineChars="2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111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11122"/>
          <w:lang w:val="en-US" w:eastAsia="zh-CN" w:bidi="ar"/>
        </w:rPr>
        <w:t xml:space="preserve">Write vhdl code and testbench of </w:t>
      </w:r>
    </w:p>
    <w:p>
      <w:pPr>
        <w:ind w:left="358" w:leftChars="179" w:firstLine="900" w:firstLineChars="2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111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11122"/>
          <w:lang w:val="en-US" w:eastAsia="zh-CN" w:bidi="ar"/>
        </w:rPr>
        <w:t>4:16 decoder using 3:8 decoder.</w:t>
      </w:r>
    </w:p>
    <w:p>
      <w:pP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ind w:firstLine="1540" w:firstLineChars="5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  <w:t>-- Code your design here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IEEE.std_logic_1164.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three_eight_decode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enable: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o: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three_eight_decode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three_eight_decode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(i)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enable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=&gt; o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=&gt; o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=&gt; o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=&gt; o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=&gt; o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b"00010000"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=&gt; o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b"00100000"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=&gt; o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=&gt; o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others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=&gt; o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  o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four_sixteen_decode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msb_input: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output1: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output2: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four_sixteen_decode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fsd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four_sixteen_decode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three_eight_decode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enable: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o: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--if msb_input = '0' then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ted1: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three_eight_decode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msb_input),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, output1);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ted2: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three_eight_decode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(msb_input,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, output2);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fsd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/>
    <w:p/>
    <w:p/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  <w:t>-- Code your testbench here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IEEE.std_logic_1164.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decoder4x16_tb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decoder4x16_tb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decoder4x16_tb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four_sixteen_decode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msb_input: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output1: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output2: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msb: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Inp: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Outp1: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Outp2: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downto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DUT: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four_sixteen_decode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(msb,Inp,Outp1,Outp2);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msb&lt;=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Inp&lt;=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20ns;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(Outp1=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"10000000"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Outp2=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"00000000"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msb&lt;=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Inp&lt;=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20ns;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(Outp1=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"01000000"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Outp2=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"00000000"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msb&lt;=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Inp&lt;=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20ns;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(Outp1=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"00000000"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Outp2=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"10000000"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msb&lt;=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Inp&lt;=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20ns;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(Outp1=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"00000000"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Outp2=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"01000000"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--clear input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msb&lt;=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Inp&lt;=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false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"Test done."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16510</wp:posOffset>
                </wp:positionV>
                <wp:extent cx="2687955" cy="535305"/>
                <wp:effectExtent l="6350" t="6350" r="10795" b="10795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5090" y="5739130"/>
                          <a:ext cx="2687955" cy="5353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7pt;margin-top:1.3pt;height:42.15pt;width:211.65pt;z-index:251692032;v-text-anchor:middle;mso-width-relative:page;mso-height-relative:page;" fillcolor="#000000 [3213]" filled="t" stroked="t" coordsize="21600,21600" o:gfxdata="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6jU+zYAAAACAEAAA8A&#10;AAAAAAAAAQAgAAAAIgAAAGRycy9kb3ducmV2LnhtbFBLAQIUABQAAAAIAIdO4kDjRY/fiQIAADIF&#10;AAAOAAAAAAAAAAEAIAAAACc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722630</wp:posOffset>
                </wp:positionV>
                <wp:extent cx="7097395" cy="3053715"/>
                <wp:effectExtent l="6350" t="6350" r="20955" b="6985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6025" y="5739130"/>
                          <a:ext cx="7097395" cy="305371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3pt;margin-top:56.9pt;height:240.45pt;width:558.85pt;z-index:251691008;v-text-anchor:middle;mso-width-relative:page;mso-height-relative:page;" fillcolor="#FFFFFF [3201]" filled="t" stroked="t" coordsize="21600,21600" o:gfxdata="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">
                <v:fill type="frame" on="t" o:title="decoder" focussize="0,0" recolor="t" rotate="t" r:id="rId4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4248150</wp:posOffset>
                </wp:positionV>
                <wp:extent cx="3261995" cy="548005"/>
                <wp:effectExtent l="6350" t="6350" r="8255" b="1714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7440" y="5162550"/>
                          <a:ext cx="3261995" cy="5480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pt;margin-top:334.5pt;height:43.15pt;width:256.85pt;z-index:251680768;v-text-anchor:middle;mso-width-relative:page;mso-height-relative:page;" fillcolor="#000000 [3213]" filled="t" stroked="t" coordsize="21600,21600" o:gfxdata="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CtlEHdoAAAALAQAA&#10;DwAAAAAAAAABACAAAAAiAAAAZHJzL2Rvd25yZXYueG1sUEsBAhQAFAAAAAgAh07iQE12uB+JAgAA&#10;MgUAAA4AAAAAAAAAAQAgAAAAK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BLOCK DIAGRAM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5095875</wp:posOffset>
                </wp:positionV>
                <wp:extent cx="6589395" cy="3797300"/>
                <wp:effectExtent l="6350" t="6350" r="14605" b="635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950" y="6010275"/>
                          <a:ext cx="6589395" cy="379730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5pt;margin-top:401.25pt;height:299pt;width:518.85pt;z-index:251679744;v-text-anchor:middle;mso-width-relative:page;mso-height-relative:page;" filled="t" stroked="t" coordsize="21600,21600" o:gfxdata="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">
                <v:fill type="frame" on="t" focussize="0,0" recolor="t" rotate="t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-380365</wp:posOffset>
                </wp:positionV>
                <wp:extent cx="3562350" cy="548005"/>
                <wp:effectExtent l="6350" t="6350" r="12700" b="1714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9155" y="534035"/>
                          <a:ext cx="3562350" cy="5480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Waveform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65pt;margin-top:-29.95pt;height:43.15pt;width:280.5pt;z-index:251664384;v-text-anchor:middle;mso-width-relative:page;mso-height-relative:page;" fillcolor="#000000 [3213]" filled="t" stroked="t" coordsize="21600,21600" o:gfxdata="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K2JsPZAAAACgEAAA8A&#10;AAAAAAAAAQAgAAAAIgAAAGRycy9kb3ducmV2LnhtbFBLAQIUABQAAAAIAIdO4kAGr99CiAIAAC8F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Waveform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428625</wp:posOffset>
                </wp:positionV>
                <wp:extent cx="6953885" cy="3497580"/>
                <wp:effectExtent l="6350" t="6350" r="12065" b="203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7640" y="1343025"/>
                          <a:ext cx="6953885" cy="3497580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95pt;margin-top:33.75pt;height:275.4pt;width:547.55pt;z-index:251663360;v-text-anchor:middle;mso-width-relative:page;mso-height-relative:page;" filled="t" stroked="t" coordsize="21600,21600" o:gfxdata="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">
                <v:fill type="frame" on="t" focussize="0,0" recolor="t" rotate="t" r:id="rId6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-633095</wp:posOffset>
                </wp:positionV>
                <wp:extent cx="3992245" cy="534670"/>
                <wp:effectExtent l="6350" t="6350" r="20955" b="1143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9435" y="386080"/>
                          <a:ext cx="3992245" cy="534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>Exercise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pt;margin-top:-49.85pt;height:42.1pt;width:314.35pt;z-index:251665408;v-text-anchor:middle;mso-width-relative:page;mso-height-relative:page;" fillcolor="#000000 [3213]" filled="t" stroked="t" coordsize="21600,21600" o:gfxdata="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MS51G2QAAAAoBAAAP&#10;AAAAAAAAAAEAIAAAACIAAABkcnMvZG93bnJldi54bWxQSwECFAAUAAAACACHTuJAmuI8c4kCAAAv&#10;BQ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>Exercise 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ind w:firstLine="1080" w:firstLineChars="30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111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11122"/>
          <w:lang w:val="en-US" w:eastAsia="zh-CN" w:bidi="ar"/>
        </w:rPr>
        <w:t>Write a VHDL code for xor_gate</w:t>
      </w:r>
    </w:p>
    <w:p/>
    <w:p/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  <w:t>-- Code your design here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IEEE.std_logic_1164.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xor_gate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std_logic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b: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std_logic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q: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std_logic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xor_gate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rtl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xor_gate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(a,b)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q&lt;=a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rtl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  <w:t>-- Code your testbench here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IEEE.std_logic_1164.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--empty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tb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testbench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--DUT component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xor_gate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std_logic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b: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std_logic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q: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std_logic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a_in,b_in,q_out: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std_logic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--connect DUT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DUT: xor_gate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(a_in, b_in,q_out);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a_in 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b_in 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(q_out=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0/0"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a_in 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b_in 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(q_out=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0/1"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a_in 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b_in 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(q_out=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1/0"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a_in 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b_in 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(q_out=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1/1"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--clear inputs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a_in 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b_in 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false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"Test done."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tb;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4628515</wp:posOffset>
                </wp:positionV>
                <wp:extent cx="3666490" cy="652145"/>
                <wp:effectExtent l="6350" t="6350" r="22860" b="825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5470" y="5542915"/>
                          <a:ext cx="3666490" cy="6521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1pt;margin-top:364.45pt;height:51.35pt;width:288.7pt;z-index:251682816;v-text-anchor:middle;mso-width-relative:page;mso-height-relative:page;" fillcolor="#000000 [3213]" filled="t" stroked="t" coordsize="21600,21600" o:gfxdata="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yBicjZAAAACwEAAA8A&#10;AAAAAAAAAQAgAAAAIgAAAGRycy9kb3ducmV2LnhtbFBLAQIUABQAAAAIAIdO4kB5cjjRiAIAADIF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BLOCK DIAGRAM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5437505</wp:posOffset>
                </wp:positionV>
                <wp:extent cx="6953885" cy="3796665"/>
                <wp:effectExtent l="6350" t="6350" r="12065" b="698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75" y="6469380"/>
                          <a:ext cx="6953885" cy="3796665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05pt;margin-top:428.15pt;height:298.95pt;width:547.55pt;z-index:251681792;v-text-anchor:middle;mso-width-relative:page;mso-height-relative:page;" filled="t" stroked="t" coordsize="21600,21600" o:gfxdata="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">
                <v:fill type="frame" on="t" focussize="0,0" recolor="t" rotate="t" r:id="rId7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-932180</wp:posOffset>
                </wp:positionH>
                <wp:positionV relativeFrom="paragraph">
                  <wp:posOffset>1034415</wp:posOffset>
                </wp:positionV>
                <wp:extent cx="7164070" cy="3366135"/>
                <wp:effectExtent l="6350" t="6350" r="11430" b="1841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665" y="1948815"/>
                          <a:ext cx="7164070" cy="3366135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pt;margin-top:81.45pt;height:265.05pt;width:564.1pt;z-index:251667456;v-text-anchor:middle;mso-width-relative:page;mso-height-relative:page;" filled="t" stroked="t" coordsize="21600,21600" o:gfxdata="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">
                <v:fill type="frame" on="t" focussize="0,0" recolor="t" rotate="t" r:id="rId8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-15240</wp:posOffset>
                </wp:positionV>
                <wp:extent cx="3431540" cy="613410"/>
                <wp:effectExtent l="6350" t="6350" r="10160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3930" y="899160"/>
                          <a:ext cx="3431540" cy="61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Waveform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9pt;margin-top:-1.2pt;height:48.3pt;width:270.2pt;z-index:251666432;v-text-anchor:middle;mso-width-relative:page;mso-height-relative:page;" fillcolor="#000000 [3213]" filled="t" stroked="t" coordsize="21600,21600" o:gfxdata="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BstGfYAAAACQEAAA8AAAAA&#10;AAAAAQAgAAAAIgAAAGRycy9kb3ducmV2LnhtbFBLAQIUABQAAAAIAIdO4kCLOhdZhgIAAC8FAAAO&#10;AAAAAAAAAAEAIAAAAC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Waveform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745" w:leftChars="320" w:hanging="105" w:hangingChars="5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-630555</wp:posOffset>
                </wp:positionV>
                <wp:extent cx="3992245" cy="534670"/>
                <wp:effectExtent l="6350" t="6350" r="20955" b="1143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9435" y="386080"/>
                          <a:ext cx="3992245" cy="534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>Exercise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pt;margin-top:-49.65pt;height:42.1pt;width:314.35pt;z-index:251668480;v-text-anchor:middle;mso-width-relative:page;mso-height-relative:page;" fillcolor="#000000 [3213]" filled="t" stroked="t" coordsize="21600,21600" o:gfxdata="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REKbB2QAAAAoBAAAP&#10;AAAAAAAAAAEAIAAAACIAAABkcnMvZG93bnJldi54bWxQSwECFAAUAAAACACHTuJAwDc5aIkCAAAx&#10;BQ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>Exercise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11122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  <w:t> develop a VHDL code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  <w:t> a full adder.</w:t>
      </w:r>
    </w:p>
    <w:p>
      <w:pPr>
        <w:ind w:left="800" w:leftChars="320" w:hanging="160" w:hangingChars="50"/>
        <w:rPr>
          <w:rFonts w:hint="default"/>
          <w:sz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  <w:t xml:space="preserve">using Structural modeling               </w:t>
      </w:r>
    </w:p>
    <w:p>
      <w:pPr>
        <w:rPr>
          <w:sz w:val="20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111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11122"/>
          <w:lang w:val="en-US" w:eastAsia="zh-CN" w:bidi="ar"/>
        </w:rPr>
        <w:t>-- Simple Full_Adder design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IEEE.std_logic_1164.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a_and: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b_and: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c_and: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(a_and, b_and)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c_and &lt;= a_and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b_and;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xorgate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a_xor: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b_xor: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c_xor: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xorgate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xor_arc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xorgate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(a_xor, b_xor)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c_xor &lt;= a_xor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b_xor;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xor_arc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half_adder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a_ha: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b_ha: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y_ha: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z_ha: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half_adder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ha_str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half_adder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xorgate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a_xor: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b_xor: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c_xor: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a_and: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b_and: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c_and: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XOR1: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xorgate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(a_ha, b_ha, z_ha);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AND1: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(a_ha, b_ha, y_ha);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ha_str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full_adder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b: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c: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sum: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carry: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full_adder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rtl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full_adder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sum1, carry1, carry2: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half_adder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a_ha: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b_ha: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y_ha: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z_ha: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HA1: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half_adder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(a, b, carry1, sum1);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HA2: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half_adder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(sum1, c, carry2, sum);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(carry1, carry2)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carry &lt;= carry1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carry2;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rtl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  <w:t>-- Testbench for FullAdder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IEEE.std_logic_1164.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empty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DUT component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full_adder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b: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c: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sum: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carry: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a_in, b_in, c_in, sum_out, carry_out: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Connect DUT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DUT: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full_adder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(a_in, b_in, c_in, sum_out, carry_out);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(sum_out=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carry_out=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(sum_out=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carry_out=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1/1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(sum_out=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carry_out=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1 0/1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(sum_out=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carry_out=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1 1/0 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(sum_out=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carry_out=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1 0 0/1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(sum_out=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carry_out=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1 0 1/0 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(sum_out=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carry_out=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1 1 0/0 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(sum_out=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carry_out=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1 1 1/1 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Clear inputs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false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"Test done."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4953000</wp:posOffset>
                </wp:positionV>
                <wp:extent cx="3731895" cy="521970"/>
                <wp:effectExtent l="6350" t="6350" r="14605" b="2413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500" y="5867400"/>
                          <a:ext cx="3731895" cy="521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05pt;margin-top:390pt;height:41.1pt;width:293.85pt;z-index:251684864;v-text-anchor:middle;mso-width-relative:page;mso-height-relative:page;" fillcolor="#000000 [3213]" filled="t" stroked="t" coordsize="21600,21600" o:gfxdata="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Xs8zXYAAAACwEAAA8A&#10;AAAAAAAAAQAgAAAAIgAAAGRycy9kb3ducmV2LnhtbFBLAQIUABQAAAAIAIdO4kASzyNdiQIAADIF&#10;AAAOAAAAAAAAAAEAIAAAACc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BLOCK DIAGRAM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5580380</wp:posOffset>
                </wp:positionV>
                <wp:extent cx="6627495" cy="3442970"/>
                <wp:effectExtent l="6350" t="6350" r="14605" b="1778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0345" y="7511415"/>
                          <a:ext cx="6627495" cy="3442970"/>
                        </a:xfrm>
                        <a:prstGeom prst="rect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85pt;margin-top:439.4pt;height:271.1pt;width:521.85pt;z-index:251683840;v-text-anchor:middle;mso-width-relative:page;mso-height-relative:page;" filled="t" stroked="t" coordsize="21600,21600" o:gfxdata="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">
                <v:fill type="frame" on="t" focussize="0,0" recolor="t" rotate="t" r:id="rId9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-1049020</wp:posOffset>
                </wp:positionH>
                <wp:positionV relativeFrom="paragraph">
                  <wp:posOffset>628650</wp:posOffset>
                </wp:positionV>
                <wp:extent cx="7385050" cy="4110355"/>
                <wp:effectExtent l="6350" t="6350" r="19050" b="1714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980" y="1543050"/>
                          <a:ext cx="7385050" cy="4110355"/>
                        </a:xfrm>
                        <a:prstGeom prst="rect">
                          <a:avLst/>
                        </a:prstGeom>
                        <a:blipFill rotWithShape="1">
                          <a:blip r:embed="rId10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6pt;margin-top:49.5pt;height:323.65pt;width:581.5pt;z-index:251670528;v-text-anchor:middle;mso-width-relative:page;mso-height-relative:page;" filled="t" stroked="t" coordsize="21600,21600" o:gfxdata="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">
                <v:fill type="frame" on="t" focussize="0,0" recolor="t" rotate="t" r:id="rId1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-467360</wp:posOffset>
                </wp:positionV>
                <wp:extent cx="3275330" cy="717550"/>
                <wp:effectExtent l="6350" t="6350" r="13970" b="1905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0" y="447040"/>
                          <a:ext cx="3275330" cy="717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Waveform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pt;margin-top:-36.8pt;height:56.5pt;width:257.9pt;z-index:251669504;v-text-anchor:middle;mso-width-relative:page;mso-height-relative:page;" fillcolor="#000000 [3213]" filled="t" stroked="t" coordsize="21600,21600" o:gfxdata="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uPw6XZAAAACgEAAA8A&#10;AAAAAAAAAQAgAAAAIgAAAGRycy9kb3ducmV2LnhtbFBLAQIUABQAAAAIAIdO4kDIf475iAIAADEF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Waveform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110" w:leftChars="425" w:hanging="1260" w:hangingChars="6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-630555</wp:posOffset>
                </wp:positionV>
                <wp:extent cx="3992245" cy="534670"/>
                <wp:effectExtent l="6350" t="6350" r="20955" b="1143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9435" y="386080"/>
                          <a:ext cx="3992245" cy="534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>Exercise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pt;margin-top:-49.65pt;height:42.1pt;width:314.35pt;z-index:251671552;v-text-anchor:middle;mso-width-relative:page;mso-height-relative:page;" fillcolor="#000000 [3213]" filled="t" stroked="t" coordsize="21600,21600" o:gfxdata="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RCmwdkAAAAKAQAA&#10;DwAAAAAAAAABACAAAAAiAAAAZHJzL2Rvd25yZXYueG1sUEsBAhQAFAAAAAgAh07iQJKMEUaKAgAA&#10;MQ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>Exercise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11122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  <w:t> develop a VHDL code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  <w:t xml:space="preserve"> a 2-bit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11122"/>
          <w:lang w:val="en-US" w:eastAsia="zh-CN" w:bidi="ar"/>
        </w:rPr>
        <w:t xml:space="preserve">Comparator    </w:t>
      </w:r>
    </w:p>
    <w:p/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  <w:t>-- Code your design here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IEEE.std_logic_1164.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comparator2Bit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x: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y: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z: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comparator2Bit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comparator2Bit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(a, b)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x&lt;=((a(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xnor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(a(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xnor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y&lt;=((a(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))))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((a(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xnor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(a(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z&lt;=((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((a(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xnor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  <w:t>-- Code your testbench here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IEEE.std_logic_1164.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empty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DUT component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comparator2Bit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x: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y: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z: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a_in,b_in 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x_out ,y_out ,z_out 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Connect DUT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DUT: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comparator2Bit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(a_in, b_in, x_out, y_out, z_out);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1ns;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1ns;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1ns;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1ns;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1ns;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1ns;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(x_out=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y_out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z_out=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 0 0/0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Clear inputs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b_in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false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"Test done."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1544955</wp:posOffset>
                </wp:positionV>
                <wp:extent cx="5884545" cy="3092450"/>
                <wp:effectExtent l="6350" t="6350" r="14605" b="635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2970" y="6621780"/>
                          <a:ext cx="5884545" cy="3092450"/>
                        </a:xfrm>
                        <a:prstGeom prst="rect">
                          <a:avLst/>
                        </a:prstGeom>
                        <a:blipFill rotWithShape="1">
                          <a:blip r:embed="rId11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9pt;margin-top:121.65pt;height:243.5pt;width:463.35pt;z-index:251687936;v-text-anchor:middle;mso-width-relative:page;mso-height-relative:page;" filled="t" stroked="t" coordsize="21600,21600" o:gfxdata="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">
                <v:fill type="frame" on="t" focussize="0,0" recolor="t" rotate="t" r:id="rId11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356870</wp:posOffset>
                </wp:positionV>
                <wp:extent cx="3862070" cy="587375"/>
                <wp:effectExtent l="6350" t="6350" r="17780" b="1587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4030" y="5433695"/>
                          <a:ext cx="3862070" cy="587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85pt;margin-top:28.1pt;height:46.25pt;width:304.1pt;z-index:251686912;v-text-anchor:middle;mso-width-relative:page;mso-height-relative:page;" fillcolor="#000000 [3213]" filled="t" stroked="t" coordsize="21600,21600" o:gfxdata="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fE807ZAAAACQEAAA8A&#10;AAAAAAAAAQAgAAAAIgAAAGRycy9kb3ducmV2LnhtbFBLAQIUABQAAAAIAIdO4kDp4sJMiAIAADIF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BLOCK DIAGRAM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-932180</wp:posOffset>
                </wp:positionH>
                <wp:positionV relativeFrom="paragraph">
                  <wp:posOffset>5254625</wp:posOffset>
                </wp:positionV>
                <wp:extent cx="7098030" cy="3941445"/>
                <wp:effectExtent l="6350" t="6350" r="20320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25" y="1643380"/>
                          <a:ext cx="7098030" cy="3941445"/>
                        </a:xfrm>
                        <a:prstGeom prst="rect">
                          <a:avLst/>
                        </a:prstGeom>
                        <a:blipFill rotWithShape="1">
                          <a:blip r:embed="rId12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pt;margin-top:413.75pt;height:310.35pt;width:558.9pt;z-index:251673600;v-text-anchor:middle;mso-width-relative:page;mso-height-relative:page;" filled="t" stroked="t" coordsize="21600,21600" o:gfxdata="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">
                <v:fill type="frame" on="t" focussize="0,0" recolor="t" rotate="t" r:id="rId12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4408170</wp:posOffset>
                </wp:positionV>
                <wp:extent cx="3222625" cy="600710"/>
                <wp:effectExtent l="6350" t="6350" r="9525" b="2159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0420" y="808355"/>
                          <a:ext cx="3222625" cy="6007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Waveform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2pt;margin-top:347.1pt;height:47.3pt;width:253.75pt;z-index:251672576;v-text-anchor:middle;mso-width-relative:page;mso-height-relative:page;" fillcolor="#000000 [3213]" filled="t" stroked="t" coordsize="21600,21600" o:gfxdata="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GYtDx2QAAAAsBAAAP&#10;AAAAAAAAAAEAIAAAACIAAABkcnMvZG93bnJldi54bWxQSwECFAAUAAAACACHTuJAC2fv9okCAAAx&#10;BQAADgAAAAAAAAABACAAAAAo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Waveform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224155</wp:posOffset>
                </wp:positionV>
                <wp:extent cx="5897245" cy="3783965"/>
                <wp:effectExtent l="6350" t="6350" r="20955" b="1968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6935" y="5798820"/>
                          <a:ext cx="5897245" cy="3783965"/>
                        </a:xfrm>
                        <a:prstGeom prst="rect">
                          <a:avLst/>
                        </a:prstGeom>
                        <a:blipFill rotWithShape="1">
                          <a:blip r:embed="rId13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1pt;margin-top:17.65pt;height:297.95pt;width:464.35pt;z-index:251685888;v-text-anchor:middle;mso-width-relative:page;mso-height-relative:page;" filled="t" stroked="t" coordsize="21600,21600" o:gfxdata="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">
                <v:fill type="frame" on="t" focussize="0,0" recolor="t" rotate="t" r:id="rId13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0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73660</wp:posOffset>
                </wp:positionV>
                <wp:extent cx="5375910" cy="678815"/>
                <wp:effectExtent l="6350" t="6350" r="8890" b="1968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920" y="1418590"/>
                          <a:ext cx="5375910" cy="6788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4D4D4"/>
                                <w:kern w:val="0"/>
                                <w:sz w:val="36"/>
                                <w:szCs w:val="36"/>
                                <w:shd w:val="clear" w:fill="111122"/>
                                <w:lang w:val="en-US" w:eastAsia="zh-CN" w:bidi="ar"/>
                              </w:rPr>
                              <w:t>Write a VHDL code for 16:1 mux using 2:1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5.8pt;height:53.45pt;width:423.3pt;z-index:251675648;v-text-anchor:middle;mso-width-relative:page;mso-height-relative:page;" fillcolor="#000000 [3213]" filled="t" stroked="t" coordsize="21600,21600" o:gfxdata="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lNy7bXAAAACAEAAA8AAAAA&#10;AAAAAQAgAAAAIgAAAGRycy9kb3ducmV2LnhtbFBLAQIUABQAAAAIAIdO4kChISbChwIAADIFAAAO&#10;AAAAAAAAAAEAIAAAACY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D4D4D4"/>
                          <w:kern w:val="0"/>
                          <w:sz w:val="36"/>
                          <w:szCs w:val="36"/>
                          <w:shd w:val="clear" w:fill="111122"/>
                          <w:lang w:val="en-US" w:eastAsia="zh-CN" w:bidi="ar"/>
                        </w:rPr>
                        <w:t>Write a VHDL code for 16:1 mux using 2:1 mux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-633095</wp:posOffset>
                </wp:positionV>
                <wp:extent cx="3992245" cy="534670"/>
                <wp:effectExtent l="6350" t="6350" r="20955" b="1143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9435" y="386080"/>
                          <a:ext cx="3992245" cy="534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>Exercise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9pt;margin-top:-49.85pt;height:42.1pt;width:314.35pt;z-index:251674624;v-text-anchor:middle;mso-width-relative:page;mso-height-relative:page;" fillcolor="#000000 [3213]" filled="t" stroked="t" coordsize="21600,21600" o:gfxdata="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xLnUbZAAAACgEAAA8A&#10;AAAAAAAAAQAgAAAAIgAAAGRycy9kb3ducmV2LnhtbFBLAQIUABQAAAAIAIdO4kBkQWg0iAIAADEF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>Exercise 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ind w:firstLine="1080" w:firstLineChars="300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11122"/>
          <w:lang w:val="en-US" w:eastAsia="zh-CN" w:bidi="ar"/>
        </w:rPr>
      </w:pPr>
    </w:p>
    <w:p/>
    <w:p/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  <w:t>-- Code your design here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IEEE.std_logic_1164.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and gate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a_and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b_and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c_and 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atr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(a_and,b_and)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c_and&lt;=a_and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b_and;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atr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orgate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orgate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a_or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b_or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c_or 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orgate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otr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orgate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(a_or,b_or)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c_or &lt;= a_or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b_or;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otr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not gate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notgate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a_not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b_not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notgate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notgate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(a_not)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    b_not&lt;=(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a_not) 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-- 2*1 MUX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a_mux1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b_mux1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s_mux1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x_mux1 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Mutr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sum1,sum2,t_not: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notgate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a_not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b_not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a_and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b_and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c_and 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orgate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a_or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b_or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c_or 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and1: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(a_mux1,s_mux1,sum1);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not1: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notgate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(s_mux1,t_not);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and2: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andgate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(t_not,b_mux1,sum2);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or1: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orgate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(sum1,sum2,x_mux1);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Mutr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-- 16*1 Mux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Mux_16x1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out1 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Mux_16x1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Mux_16x1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opt1: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opt2: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opt3: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a_mux1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b_mux1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s_mux1 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x_mux1 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mux2: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mux3: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mux4: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mux5: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mux6: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mux7: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mux8: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),I(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mux9: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mux10: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mux11: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mux12: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),opt1(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mux13: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),opt3(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mux14: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),opt2(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),opt3(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mux15: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Mux_2x1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(opt3(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),opt3(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),out1);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2"/>
          <w:szCs w:val="32"/>
          <w:shd w:val="clear" w:fill="111122"/>
          <w:lang w:val="en-US" w:eastAsia="zh-CN" w:bidi="ar"/>
        </w:rPr>
        <w:t>-- Code your testbench here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IEEE.std_logic_1164.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 empty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architecture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testbench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Mux_16x1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out1 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I1: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s1: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Bit_vector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opt: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DUT: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Mux_16x1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(I1,s1,opt);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b"0000000000000000"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b"0000000000000001"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b"0000000000000010"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b"0000000000000100"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b"0000000000001000"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b"1100"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b"0000000000010000"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(opt=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"Fail 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11122"/>
          <w:lang w:val="en-US" w:eastAsia="zh-CN" w:bidi="ar"/>
        </w:rPr>
        <w:t>--clear inputs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I1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b"0000000000000000"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s1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11122"/>
          <w:lang w:val="en-US" w:eastAsia="zh-CN" w:bidi="ar"/>
        </w:rPr>
        <w:t>b"0000"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false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8888"/>
          <w:kern w:val="0"/>
          <w:sz w:val="21"/>
          <w:szCs w:val="21"/>
          <w:shd w:val="clear" w:fill="111122"/>
          <w:lang w:val="en-US" w:eastAsia="zh-CN" w:bidi="ar"/>
        </w:rPr>
        <w:t>"Test done."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1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11122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11122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11122"/>
          <w:lang w:val="en-US" w:eastAsia="zh-CN" w:bidi="ar"/>
        </w:rPr>
        <w:t>;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1720850</wp:posOffset>
                </wp:positionV>
                <wp:extent cx="7410450" cy="2778760"/>
                <wp:effectExtent l="6350" t="6350" r="12700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20" y="5013325"/>
                          <a:ext cx="7410450" cy="2778760"/>
                        </a:xfrm>
                        <a:prstGeom prst="rect">
                          <a:avLst/>
                        </a:prstGeom>
                        <a:blipFill rotWithShape="1">
                          <a:blip r:embed="rId1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55pt;margin-top:135.5pt;height:218.8pt;width:583.5pt;z-index:251677696;v-text-anchor:middle;mso-width-relative:page;mso-height-relative:page;" filled="t" stroked="t" coordsize="21600,21600" o:gfxdata="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">
                <v:fill type="frame" on="t" focussize="0,0" recolor="t" rotate="t" r:id="rId14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282575</wp:posOffset>
                </wp:positionV>
                <wp:extent cx="3118485" cy="704215"/>
                <wp:effectExtent l="6350" t="6350" r="18415" b="1333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4915" y="3877945"/>
                          <a:ext cx="3118485" cy="7042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Waveform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6pt;margin-top:22.25pt;height:55.45pt;width:245.55pt;z-index:251676672;v-text-anchor:middle;mso-width-relative:page;mso-height-relative:page;" fillcolor="#000000 [3213]" filled="t" stroked="t" coordsize="21600,21600" o:gfxdata="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99sbtgAAAAKAQAADwAA&#10;AAAAAAABACAAAAAiAAAAZHJzL2Rvd25yZXYueG1sUEsBAhQAFAAAAAgAh07iQAw0UtOIAgAAMgU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Waveform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1002030</wp:posOffset>
                </wp:positionV>
                <wp:extent cx="7004685" cy="5436235"/>
                <wp:effectExtent l="6350" t="6350" r="18415" b="2476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1885" y="2190115"/>
                          <a:ext cx="7004685" cy="5436235"/>
                        </a:xfrm>
                        <a:prstGeom prst="rect">
                          <a:avLst/>
                        </a:prstGeom>
                        <a:blipFill rotWithShape="1">
                          <a:blip r:embed="rId1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05pt;margin-top:78.9pt;height:428.05pt;width:551.55pt;z-index:251689984;v-text-anchor:middle;mso-width-relative:page;mso-height-relative:page;" filled="t" stroked="t" coordsize="21600,21600" o:gfxdata="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">
                <v:fill type="frame" on="t" focussize="0,0" recolor="t" rotate="t" r:id="rId1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10160</wp:posOffset>
                </wp:positionV>
                <wp:extent cx="3340735" cy="521970"/>
                <wp:effectExtent l="6350" t="6350" r="24765" b="2413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0140" y="924560"/>
                          <a:ext cx="3340735" cy="521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8CBAD" w:themeColor="accent2" w:themeTint="66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2pt;margin-top:0.8pt;height:41.1pt;width:263.05pt;z-index:251688960;v-text-anchor:middle;mso-width-relative:page;mso-height-relative:page;" fillcolor="#000000 [3213]" filled="t" stroked="t" coordsize="21600,21600" o:gfxdata="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blvrd2AAAAAgBAAAP&#10;AAAAAAAAAAEAIAAAACIAAABkcnMvZG93bnJldi54bWxQSwECFAAUAAAACACHTuJAaVCyB4oCAAAx&#10;BQAADgAAAAAAAAABACAAAAAn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8CBAD" w:themeColor="accent2" w:themeTint="66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BLOCK DIAGRAM</w:t>
                      </w:r>
                    </w:p>
                  </w:txbxContent>
                </v:textbox>
              </v:rect>
            </w:pict>
          </mc:Fallback>
        </mc:AlternateConten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4785C3"/>
    <w:multiLevelType w:val="singleLevel"/>
    <w:tmpl w:val="494785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74102"/>
    <w:rsid w:val="15B43B96"/>
    <w:rsid w:val="38B65CD0"/>
    <w:rsid w:val="7257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l%20kumar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2021-08-21T16:47:00Z</dcterms:created>
  <dc:creator>anil kumar</dc:creator>
  <cp:lastModifiedBy>Ajay Kumar</cp:lastModifiedBy>
  <cp:lastPrinted>2021-08-25T07:45:03Z</cp:lastPrinted>
  <dcterms:modified xsi:type="dcterms:W3CDTF">2021-08-25T07:47:38Z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F01683AC383D4B0D931E65DC33DAB19F</vt:lpwstr>
  </property>
</Properties>
</file>